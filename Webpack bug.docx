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5BDA" w:rsidRPr="00945BDA" w:rsidRDefault="00945BDA" w:rsidP="00945BDA">
      <w:pPr>
        <w:pStyle w:val="1"/>
        <w:rPr>
          <w:rFonts w:hint="eastAsia"/>
        </w:rPr>
      </w:pPr>
      <w:r>
        <w:t>Webpack bug</w:t>
      </w:r>
    </w:p>
    <w:p w:rsidR="006C1B72" w:rsidRPr="006C1B72" w:rsidRDefault="006C1B72" w:rsidP="006C1B72">
      <w:pPr>
        <w:pStyle w:val="a"/>
      </w:pPr>
      <w:r>
        <w:t>Bug</w:t>
      </w:r>
      <w:r>
        <w:rPr>
          <w:rFonts w:hint="eastAsia"/>
        </w:rPr>
        <w:t>:</w:t>
      </w:r>
      <w:r w:rsidRPr="006C1B72"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 xml:space="preserve"> </w:t>
      </w:r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ERROR in Entry module not found: Error: Can't resolve './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src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' in '/Users/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shenzaifang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/</w:t>
      </w:r>
      <w:proofErr w:type="spellStart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shenzf</w:t>
      </w:r>
      <w:proofErr w:type="spellEnd"/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/my-project'</w:t>
      </w:r>
      <w:r>
        <w:rPr>
          <w:rFonts w:ascii="Andale Mono" w:hAnsi="Andale Mono" w:cs="Andale Mono"/>
          <w:color w:val="B42419"/>
          <w:sz w:val="28"/>
          <w:szCs w:val="28"/>
          <w:lang w:val="en-US" w:eastAsia="ja-JP"/>
        </w:rPr>
        <w:t>:</w:t>
      </w:r>
    </w:p>
    <w:p w:rsidR="006C1B72" w:rsidRDefault="006C1B72" w:rsidP="006C1B72">
      <w:pPr>
        <w:pStyle w:val="a"/>
        <w:numPr>
          <w:ilvl w:val="0"/>
          <w:numId w:val="0"/>
        </w:numPr>
        <w:ind w:left="432"/>
        <w:rPr>
          <w:rFonts w:hint="eastAsia"/>
        </w:rPr>
      </w:pPr>
      <w:r>
        <w:t xml:space="preserve">Hack: </w:t>
      </w:r>
      <w:r>
        <w:rPr>
          <w:rFonts w:hint="eastAsia"/>
        </w:rPr>
        <w:t>没有找到配置文件</w:t>
      </w:r>
      <w:r>
        <w:rPr>
          <w:rFonts w:hint="eastAsia"/>
        </w:rPr>
        <w:t xml:space="preserve"> </w:t>
      </w:r>
      <w:r>
        <w:rPr>
          <w:rFonts w:hint="eastAsia"/>
        </w:rPr>
        <w:t>可能是命令行</w:t>
      </w:r>
      <w:r>
        <w:rPr>
          <w:rFonts w:hint="eastAsia"/>
        </w:rPr>
        <w:t xml:space="preserve"> </w:t>
      </w:r>
      <w:r>
        <w:rPr>
          <w:rFonts w:hint="eastAsia"/>
        </w:rPr>
        <w:t>拼错命令</w:t>
      </w:r>
      <w:bookmarkStart w:id="0" w:name="_GoBack"/>
      <w:bookmarkEnd w:id="0"/>
    </w:p>
    <w:p w:rsidR="006C1B72" w:rsidRDefault="006C1B72" w:rsidP="006C1B72">
      <w:pPr>
        <w:pStyle w:val="a"/>
        <w:numPr>
          <w:ilvl w:val="0"/>
          <w:numId w:val="0"/>
        </w:numPr>
        <w:ind w:left="432"/>
        <w:rPr>
          <w:rFonts w:hint="eastAsia"/>
        </w:rPr>
      </w:pPr>
      <w:r w:rsidRPr="006C1B72">
        <w:drawing>
          <wp:inline distT="0" distB="0" distL="0" distR="0" wp14:anchorId="3B1E2100" wp14:editId="3CCB50C0">
            <wp:extent cx="5732145" cy="421513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BDA" w:rsidRDefault="00945BDA" w:rsidP="00945BDA">
      <w:pPr>
        <w:pStyle w:val="a"/>
      </w:pPr>
      <w:proofErr w:type="spellStart"/>
      <w:r>
        <w:t>Ddd</w:t>
      </w:r>
      <w:proofErr w:type="spellEnd"/>
    </w:p>
    <w:p w:rsidR="00945BDA" w:rsidRDefault="00945BDA" w:rsidP="00945BDA">
      <w:pPr>
        <w:pStyle w:val="a"/>
      </w:pPr>
      <w:proofErr w:type="spellStart"/>
      <w:r>
        <w:t>Ddd</w:t>
      </w:r>
      <w:proofErr w:type="spellEnd"/>
    </w:p>
    <w:p w:rsidR="00945BDA" w:rsidRDefault="00945BDA" w:rsidP="00945BDA">
      <w:pPr>
        <w:pStyle w:val="a"/>
      </w:pPr>
      <w:proofErr w:type="spellStart"/>
      <w:r>
        <w:t>Ddd</w:t>
      </w:r>
      <w:proofErr w:type="spellEnd"/>
    </w:p>
    <w:p w:rsidR="00945BDA" w:rsidRDefault="00945BDA" w:rsidP="00945BDA">
      <w:pPr>
        <w:pStyle w:val="a"/>
        <w:rPr>
          <w:rFonts w:hint="eastAsia"/>
        </w:rPr>
      </w:pPr>
      <w:r>
        <w:t>Bug</w:t>
      </w:r>
    </w:p>
    <w:p w:rsidR="00945BDA" w:rsidRPr="00945BDA" w:rsidRDefault="00945BDA" w:rsidP="00945BDA">
      <w:pPr>
        <w:pStyle w:val="2"/>
        <w:rPr>
          <w:rFonts w:hint="eastAsia"/>
          <w:lang w:val="en-US"/>
        </w:rPr>
      </w:pPr>
      <w:r>
        <w:rPr>
          <w:lang w:val="en-US"/>
        </w:rPr>
        <w:t>Webpack</w:t>
      </w:r>
    </w:p>
    <w:sectPr w:rsidR="00945BDA" w:rsidRPr="00945BDA">
      <w:footerReference w:type="default" r:id="rId8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2AB6" w:rsidRDefault="00E42AB6">
      <w:r>
        <w:separator/>
      </w:r>
    </w:p>
    <w:p w:rsidR="00E42AB6" w:rsidRDefault="00E42AB6"/>
  </w:endnote>
  <w:endnote w:type="continuationSeparator" w:id="0">
    <w:p w:rsidR="00E42AB6" w:rsidRDefault="00E42AB6">
      <w:r>
        <w:continuationSeparator/>
      </w:r>
    </w:p>
    <w:p w:rsidR="00E42AB6" w:rsidRDefault="00E42AB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33586" w:rsidRDefault="00547C66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2AB6" w:rsidRDefault="00E42AB6">
      <w:r>
        <w:separator/>
      </w:r>
    </w:p>
    <w:p w:rsidR="00E42AB6" w:rsidRDefault="00E42AB6"/>
  </w:footnote>
  <w:footnote w:type="continuationSeparator" w:id="0">
    <w:p w:rsidR="00E42AB6" w:rsidRDefault="00E42AB6">
      <w:r>
        <w:continuationSeparator/>
      </w:r>
    </w:p>
    <w:p w:rsidR="00E42AB6" w:rsidRDefault="00E42AB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oNotDisplayPageBoundaries/>
  <w:bordersDoNotSurroundHeader/>
  <w:bordersDoNotSurroundFooter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BDA"/>
    <w:rsid w:val="00533586"/>
    <w:rsid w:val="00547C66"/>
    <w:rsid w:val="00682A02"/>
    <w:rsid w:val="006C1B72"/>
    <w:rsid w:val="00945BDA"/>
    <w:rsid w:val="00C35F1A"/>
    <w:rsid w:val="00C9613D"/>
    <w:rsid w:val="00E42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853D0B"/>
  <w15:chartTrackingRefBased/>
  <w15:docId w15:val="{7EE64506-5BBB-7D48-99AB-3996556DC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547C66"/>
    <w:rPr>
      <w:lang w:val="en-GB" w:eastAsia="zh-CN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标题 1 字符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眉 字符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页脚 字符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标题 字符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标题 字符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标题 2 字符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标题 3 字符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标题 4 字符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标题 5 字符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标题 6 字符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标题 7 字符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标题 8 字符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标题 9 字符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用 字符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明显引用 字符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enzaifang/Library/Containers/com.microsoft.Word/Data/Library/Application%20Support/Microsoft/Office/16.0/DTS/zh-CN%7b32672084-D719-AB4F-82C6-6B248CBE09AA%7d/%7bF634E8FB-D4B2-C448-880A-1C82A4138A95%7dtf10002086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做笔记.dotx</Template>
  <TotalTime>6</TotalTime>
  <Pages>1</Pages>
  <Words>26</Words>
  <Characters>149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&lt;Lorem Ipsum&gt;</vt:lpstr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2019-11-19T02:52:00Z</dcterms:created>
  <dcterms:modified xsi:type="dcterms:W3CDTF">2019-11-19T05:45:00Z</dcterms:modified>
</cp:coreProperties>
</file>